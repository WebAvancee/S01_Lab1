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4E949882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A047F6">
        <w:t>1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6D4E6A89" w:rsidR="006D2C0E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7459F5D0" w14:textId="25C6ED00" w:rsidR="008C0EC6" w:rsidRPr="00C71164" w:rsidRDefault="008C0EC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Propriétés de navigation (relations)</w:t>
      </w:r>
    </w:p>
    <w:p w14:paraId="0727EC7B" w14:textId="5FC11BC5" w:rsidR="0030497F" w:rsidRDefault="0030497F"/>
    <w:p w14:paraId="6D9EC93F" w14:textId="778A5F72" w:rsidR="00891549" w:rsidRDefault="00433FE4" w:rsidP="00433FE4">
      <w:pPr>
        <w:pStyle w:val="Titre"/>
        <w:jc w:val="center"/>
      </w:pPr>
      <w:r>
        <w:t>Projet Jungle</w:t>
      </w:r>
    </w:p>
    <w:p w14:paraId="00D6EB49" w14:textId="77777777" w:rsidR="008D7230" w:rsidRDefault="008D7230" w:rsidP="008D7230">
      <w:pPr>
        <w:pStyle w:val="Titre1"/>
      </w:pPr>
      <w:r>
        <w:t>Vue d’ensemble</w:t>
      </w:r>
    </w:p>
    <w:p w14:paraId="410F63EA" w14:textId="5E09C851" w:rsidR="008D7230" w:rsidRDefault="001966B2" w:rsidP="00962085">
      <w:pPr>
        <w:pStyle w:val="Paragraphedeliste"/>
        <w:spacing w:before="0" w:after="160" w:line="259" w:lineRule="auto"/>
        <w:ind w:left="0"/>
      </w:pPr>
      <w:r>
        <w:t xml:space="preserve">L’application </w:t>
      </w:r>
      <w:r w:rsidR="00DA5DCD">
        <w:rPr>
          <w:b/>
          <w:bCs/>
        </w:rPr>
        <w:t xml:space="preserve">Jungle </w:t>
      </w:r>
      <w:r w:rsidR="00BE6CB2">
        <w:t>est conçue</w:t>
      </w:r>
      <w:r>
        <w:t xml:space="preserve"> pour </w:t>
      </w:r>
      <w:r w:rsidR="00BE6CB2">
        <w:t>les</w:t>
      </w:r>
      <w:r>
        <w:t xml:space="preserve"> agence</w:t>
      </w:r>
      <w:r w:rsidR="00BE6CB2">
        <w:t>s</w:t>
      </w:r>
      <w:r>
        <w:t xml:space="preserve"> de voyage spécialisée</w:t>
      </w:r>
      <w:r w:rsidR="00BE6CB2">
        <w:t>s</w:t>
      </w:r>
      <w:r>
        <w:t xml:space="preserve"> dans les safaris. </w:t>
      </w:r>
      <w:r w:rsidR="008806C0">
        <w:t>Cha</w:t>
      </w:r>
      <w:r w:rsidR="003D61E2">
        <w:t xml:space="preserve">que agence de voyage qui s’abonnent à l’application ont leurs </w:t>
      </w:r>
      <w:r w:rsidR="00626A94">
        <w:t xml:space="preserve">propres conseillers et </w:t>
      </w:r>
      <w:r w:rsidR="000A7DD4">
        <w:t xml:space="preserve">guides. </w:t>
      </w:r>
      <w:r w:rsidR="005006AD">
        <w:t xml:space="preserve">Les </w:t>
      </w:r>
      <w:r w:rsidR="00332A8A">
        <w:t>conseillers en voyages</w:t>
      </w:r>
      <w:r w:rsidR="00471847">
        <w:t xml:space="preserve"> </w:t>
      </w:r>
      <w:r w:rsidR="00471847">
        <w:rPr>
          <w:i/>
          <w:iCs/>
        </w:rPr>
        <w:t>Travel</w:t>
      </w:r>
      <w:r w:rsidR="00332A8A">
        <w:t xml:space="preserve"> s’occupe</w:t>
      </w:r>
      <w:r w:rsidR="00521D49">
        <w:t>nt</w:t>
      </w:r>
      <w:r w:rsidR="00332A8A">
        <w:t xml:space="preserve">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>les options</w:t>
      </w:r>
      <w:r w:rsidR="00521D49">
        <w:t xml:space="preserve"> </w:t>
      </w:r>
      <w:r w:rsidR="00CD5BA3">
        <w:t>disponibles</w:t>
      </w:r>
      <w:r w:rsidR="005E4D38">
        <w:t xml:space="preserve"> auxquels les </w:t>
      </w:r>
      <w:r w:rsidR="00532B1D">
        <w:t xml:space="preserve">clients peuvent s’inscrire en ligne. </w:t>
      </w:r>
      <w:r w:rsidR="005C18CB">
        <w:t>L’administrateur s’occupe de la maintenance des données de base</w:t>
      </w:r>
      <w:r w:rsidR="00694B0C">
        <w:t xml:space="preserve"> </w:t>
      </w:r>
      <w:r w:rsidR="00AE02DB">
        <w:t>(</w:t>
      </w:r>
      <w:r w:rsidR="00AE02DB" w:rsidRPr="00471847">
        <w:rPr>
          <w:b/>
          <w:bCs/>
        </w:rPr>
        <w:t>Country</w:t>
      </w:r>
      <w:r w:rsidR="00AE02DB">
        <w:t xml:space="preserve"> seulement pour ce laboratoire)</w:t>
      </w:r>
      <w:r w:rsidR="005C18CB">
        <w:t xml:space="preserve"> et des droits d’accès</w:t>
      </w:r>
      <w:r w:rsidR="00AE02DB">
        <w:t xml:space="preserve"> (laboratoires futurs)</w:t>
      </w:r>
      <w:r w:rsidR="005C18CB">
        <w:t xml:space="preserve">. </w:t>
      </w:r>
      <w:r w:rsidR="00FD286C">
        <w:t>L</w:t>
      </w:r>
      <w:r w:rsidR="00852B2F">
        <w:t>es conseillers affectent également un guide à chaque forfait voyage. Les guides peuvent consulter leur</w:t>
      </w:r>
      <w:r w:rsidR="00521D49">
        <w:t>s</w:t>
      </w:r>
      <w:r w:rsidR="00852B2F">
        <w:t xml:space="preserve"> </w:t>
      </w:r>
      <w:r w:rsidR="00521D49">
        <w:t>affectations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>Les clients peuvent comp</w:t>
      </w:r>
      <w:r w:rsidR="00521D49">
        <w:t>a</w:t>
      </w:r>
      <w:r w:rsidR="00FD7235">
        <w:t>rer les forfaits voyages et choisir celui (ceux) aux</w:t>
      </w:r>
      <w:r w:rsidR="00D762E0">
        <w:t>quels ils souhaite</w:t>
      </w:r>
      <w:r w:rsidR="00521D49">
        <w:t>nt</w:t>
      </w:r>
      <w:r w:rsidR="00D762E0">
        <w:t xml:space="preserve"> s’inscrire. </w:t>
      </w:r>
      <w:r w:rsidR="00170D06">
        <w:t>Une</w:t>
      </w:r>
      <w:r w:rsidR="00D762E0">
        <w:t xml:space="preserve"> fois inscri</w:t>
      </w:r>
      <w:r w:rsidR="00C654F8">
        <w:t>t</w:t>
      </w:r>
      <w:r w:rsidR="009E607D">
        <w:t>s</w:t>
      </w:r>
      <w:r w:rsidR="00D762E0">
        <w:t>, ils peuvent choisir les options parmi celles offertes</w:t>
      </w:r>
      <w:r w:rsidR="0024775E">
        <w:t xml:space="preserve"> par toutes les agences </w:t>
      </w:r>
      <w:r w:rsidR="00A832AB">
        <w:t>abonnées à l</w:t>
      </w:r>
      <w:r w:rsidR="009D724E">
        <w:t>’application</w:t>
      </w:r>
      <w:r w:rsidR="00D762E0">
        <w:t>.</w:t>
      </w:r>
    </w:p>
    <w:p w14:paraId="659CDD97" w14:textId="4DEDD1C8" w:rsidR="008D7230" w:rsidRDefault="008D7230" w:rsidP="00584D0A">
      <w:pPr>
        <w:pStyle w:val="Paragraphedeliste"/>
        <w:spacing w:before="0" w:after="160" w:line="259" w:lineRule="auto"/>
      </w:pPr>
    </w:p>
    <w:p w14:paraId="3795BD06" w14:textId="50386E57" w:rsidR="008D7230" w:rsidRDefault="00FD2CF8" w:rsidP="008D7230">
      <w:pPr>
        <w:pStyle w:val="Titre2"/>
      </w:pPr>
      <w:r>
        <w:t>Étapes principales</w:t>
      </w:r>
      <w:r w:rsidR="008D7230">
        <w:t xml:space="preserve"> du laboratoire :</w:t>
      </w:r>
    </w:p>
    <w:p w14:paraId="6054E576" w14:textId="788FB576" w:rsidR="003F6D08" w:rsidRDefault="008D7230" w:rsidP="003F6D0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la structure multiprojets</w:t>
      </w:r>
      <w:r w:rsidR="00962085">
        <w:t xml:space="preserve"> Net Core </w:t>
      </w:r>
      <w:r w:rsidR="00BB19FA">
        <w:t>6</w:t>
      </w:r>
    </w:p>
    <w:p w14:paraId="1E34DF7C" w14:textId="1C2950BE" w:rsidR="008C4877" w:rsidRDefault="008C4877" w:rsidP="003F6D0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Ajouter les classes de </w:t>
      </w:r>
      <w:r>
        <w:rPr>
          <w:i/>
          <w:iCs/>
        </w:rPr>
        <w:t xml:space="preserve">Model </w:t>
      </w:r>
      <w:r>
        <w:t xml:space="preserve">selon le diagramme </w:t>
      </w:r>
      <w:r w:rsidR="000F06F7">
        <w:t>fourni</w:t>
      </w:r>
    </w:p>
    <w:p w14:paraId="780B4E2E" w14:textId="54B39333" w:rsidR="000F06F7" w:rsidRDefault="000F06F7" w:rsidP="000F06F7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>Le</w:t>
      </w:r>
      <w:r w:rsidR="00830E33">
        <w:t xml:space="preserve"> nombre entre parenthèse </w:t>
      </w:r>
      <w:r w:rsidR="00861450">
        <w:t xml:space="preserve">après les </w:t>
      </w:r>
      <w:r>
        <w:t xml:space="preserve">propriétés </w:t>
      </w:r>
      <w:r w:rsidR="00830E33">
        <w:t>texte</w:t>
      </w:r>
      <w:r w:rsidR="00861450">
        <w:t xml:space="preserve"> correspond au nombre de caractère maximum</w:t>
      </w:r>
    </w:p>
    <w:p w14:paraId="381B1C90" w14:textId="599CC8FE" w:rsidR="008D7230" w:rsidRDefault="008A686A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Fractionner le projet</w:t>
      </w:r>
      <w:r w:rsidR="003F6D08">
        <w:t xml:space="preserve"> Web</w:t>
      </w:r>
      <w:r>
        <w:t xml:space="preserve"> en </w:t>
      </w:r>
      <w:r w:rsidRPr="009E607D">
        <w:rPr>
          <w:i/>
          <w:iCs/>
        </w:rPr>
        <w:t>areas</w:t>
      </w:r>
    </w:p>
    <w:p w14:paraId="78050E46" w14:textId="52A09271" w:rsidR="008A686A" w:rsidRDefault="00804DB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Mettre en place le </w:t>
      </w:r>
      <w:r w:rsidRPr="006C08A0">
        <w:rPr>
          <w:i/>
          <w:iCs/>
        </w:rPr>
        <w:t>repository</w:t>
      </w:r>
      <w:r>
        <w:t xml:space="preserve"> </w:t>
      </w:r>
      <w:r w:rsidRPr="006C08A0">
        <w:rPr>
          <w:i/>
          <w:iCs/>
        </w:rPr>
        <w:t>Patterns</w:t>
      </w:r>
      <w:r>
        <w:t xml:space="preserve"> et </w:t>
      </w:r>
      <w:r w:rsidRPr="006C08A0">
        <w:rPr>
          <w:i/>
          <w:iCs/>
        </w:rPr>
        <w:t>Unit of work</w:t>
      </w:r>
    </w:p>
    <w:p w14:paraId="751EE2C6" w14:textId="0F1E6646" w:rsidR="003875EB" w:rsidRDefault="00E6439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 xml:space="preserve">Les </w:t>
      </w:r>
      <w:r w:rsidRPr="006C08A0">
        <w:rPr>
          <w:i/>
          <w:iCs/>
          <w:lang w:val="en-CA"/>
        </w:rPr>
        <w:t>PrimaryKey</w:t>
      </w:r>
      <w:r w:rsidRPr="00B549AA">
        <w:rPr>
          <w:lang w:val="en-CA"/>
        </w:rPr>
        <w:t xml:space="preserve"> et </w:t>
      </w:r>
      <w:r w:rsidRPr="006C08A0">
        <w:rPr>
          <w:i/>
          <w:iCs/>
          <w:lang w:val="en-CA"/>
        </w:rPr>
        <w:t>ForeightKey</w:t>
      </w:r>
      <w:r>
        <w:rPr>
          <w:lang w:val="en-CA"/>
        </w:rPr>
        <w:t xml:space="preserve"> explicites</w:t>
      </w:r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44796471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</w:t>
      </w:r>
      <w:r w:rsidR="00342ED5">
        <w:rPr>
          <w:b/>
          <w:bCs/>
          <w:color w:val="FF0000"/>
        </w:rPr>
        <w:t>S</w:t>
      </w:r>
      <w:r w:rsidRPr="00307985">
        <w:rPr>
          <w:b/>
          <w:bCs/>
          <w:color w:val="FF0000"/>
        </w:rPr>
        <w:t> :</w:t>
      </w:r>
    </w:p>
    <w:p w14:paraId="64FCE8CE" w14:textId="08CF655E" w:rsidR="00305BE8" w:rsidRDefault="00305BE8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Ce</w:t>
      </w:r>
      <w:r w:rsidR="007E030C">
        <w:t xml:space="preserve"> laboratoire ne </w:t>
      </w:r>
      <w:r>
        <w:t>couvre</w:t>
      </w:r>
      <w:r w:rsidR="007E030C">
        <w:t xml:space="preserve"> </w:t>
      </w:r>
      <w:r>
        <w:t xml:space="preserve">que certains éléments présentés dans l’étude de cas. </w:t>
      </w:r>
    </w:p>
    <w:p w14:paraId="17707755" w14:textId="0B87DCDF" w:rsidR="00FF7E0D" w:rsidRDefault="00FF7E0D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Il est en synchrone, les prochains seront en asynchrone.</w:t>
      </w:r>
    </w:p>
    <w:p w14:paraId="6903689F" w14:textId="2F79D35C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Les seules </w:t>
      </w:r>
      <w:r w:rsidR="00C756B0">
        <w:rPr>
          <w:i/>
          <w:iCs/>
        </w:rPr>
        <w:t>v</w:t>
      </w:r>
      <w:r w:rsidRPr="00C756B0">
        <w:rPr>
          <w:i/>
          <w:iCs/>
        </w:rPr>
        <w:t>iews</w:t>
      </w:r>
      <w:r>
        <w:t xml:space="preserve"> créées seront celles des </w:t>
      </w:r>
      <w:r w:rsidRPr="00C756B0">
        <w:rPr>
          <w:b/>
          <w:bCs/>
        </w:rPr>
        <w:t>Index</w:t>
      </w:r>
      <w:r>
        <w:t xml:space="preserve"> de chaque </w:t>
      </w:r>
      <w:r w:rsidRPr="00C756B0">
        <w:rPr>
          <w:b/>
          <w:bCs/>
        </w:rPr>
        <w:t>ar</w:t>
      </w:r>
      <w:r w:rsidR="00E64393" w:rsidRPr="00C756B0">
        <w:rPr>
          <w:b/>
          <w:bCs/>
        </w:rPr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9A1518">
        <w:t xml:space="preserve"> et </w:t>
      </w:r>
      <w:r w:rsidR="00CA5882">
        <w:t xml:space="preserve">une </w:t>
      </w:r>
      <w:r w:rsidR="00CA5882" w:rsidRPr="00C756B0">
        <w:rPr>
          <w:i/>
          <w:iCs/>
        </w:rPr>
        <w:t>view</w:t>
      </w:r>
      <w:r w:rsidR="00C756B0">
        <w:t xml:space="preserve"> </w:t>
      </w:r>
      <w:r w:rsidR="00C756B0" w:rsidRPr="00C756B0">
        <w:rPr>
          <w:b/>
          <w:bCs/>
        </w:rPr>
        <w:t>Upsert</w:t>
      </w:r>
      <w:r w:rsidR="00C756B0">
        <w:t xml:space="preserve"> et une </w:t>
      </w:r>
      <w:r w:rsidR="00C756B0" w:rsidRPr="00C756B0">
        <w:rPr>
          <w:i/>
          <w:iCs/>
        </w:rPr>
        <w:t>view</w:t>
      </w:r>
      <w:r w:rsidR="00C756B0">
        <w:t xml:space="preserve"> </w:t>
      </w:r>
      <w:r w:rsidR="00C756B0" w:rsidRPr="00C756B0">
        <w:rPr>
          <w:b/>
          <w:bCs/>
        </w:rPr>
        <w:t>Delete</w:t>
      </w:r>
      <w:r w:rsidR="00265370">
        <w:t>.</w:t>
      </w:r>
    </w:p>
    <w:p w14:paraId="7BADB909" w14:textId="1AB8A12F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>seront définies</w:t>
      </w:r>
      <w:r w:rsidR="00404DE3">
        <w:t>.</w:t>
      </w:r>
    </w:p>
    <w:p w14:paraId="2E4463C7" w14:textId="658CFCF9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  <w:r w:rsidR="009A1518">
        <w:t>.</w:t>
      </w:r>
    </w:p>
    <w:p w14:paraId="47007DB9" w14:textId="77777777" w:rsidR="000A341C" w:rsidRDefault="000A341C"/>
    <w:p w14:paraId="5FE9CBC4" w14:textId="2E927740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2A830E7A" w:rsidR="005C61BC" w:rsidRDefault="005C61BC"/>
    <w:p w14:paraId="00CF2A4D" w14:textId="77777777" w:rsidR="00DA64E7" w:rsidRDefault="00DA64E7">
      <w:pPr>
        <w:rPr>
          <w:caps/>
          <w:color w:val="FFFFFF" w:themeColor="background1"/>
          <w:spacing w:val="15"/>
          <w:sz w:val="22"/>
          <w:szCs w:val="22"/>
        </w:rPr>
      </w:pPr>
    </w:p>
    <w:p w14:paraId="4B6C5A47" w14:textId="09BA14E2" w:rsidR="00525AD7" w:rsidRDefault="00053DD8" w:rsidP="00DA05FE">
      <w:pPr>
        <w:pStyle w:val="Titre1"/>
      </w:pPr>
      <w:r>
        <w:t xml:space="preserve">Configurer la solution en </w:t>
      </w:r>
      <w:r w:rsidRPr="00696CC0">
        <w:rPr>
          <w:i/>
          <w:iCs/>
        </w:rPr>
        <w:t>multi-Layer</w:t>
      </w:r>
    </w:p>
    <w:p w14:paraId="4F1343AC" w14:textId="0C94B3A1" w:rsidR="00761BEF" w:rsidRDefault="00761BEF" w:rsidP="00761BEF">
      <w:pPr>
        <w:pStyle w:val="Titre2"/>
      </w:pPr>
      <w:r>
        <w:t xml:space="preserve">Créer le projet </w:t>
      </w:r>
      <w:r>
        <w:t>Web MVC</w:t>
      </w:r>
    </w:p>
    <w:p w14:paraId="311807F5" w14:textId="594403B0" w:rsidR="00761BEF" w:rsidRDefault="00761BEF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Créez un projet de type </w:t>
      </w:r>
      <w:r w:rsidR="00AD4704">
        <w:t>MVC</w:t>
      </w:r>
      <w:r>
        <w:t xml:space="preserve"> Net Core</w:t>
      </w:r>
      <w:r w:rsidR="00AD4704">
        <w:t xml:space="preserve"> appelé </w:t>
      </w:r>
      <w:r w:rsidR="00AD4704">
        <w:rPr>
          <w:b/>
          <w:bCs/>
        </w:rPr>
        <w:t xml:space="preserve">Jungle_Web </w:t>
      </w:r>
      <w:r w:rsidR="00AD4704">
        <w:t xml:space="preserve">dans la SOLUTION </w:t>
      </w:r>
      <w:r w:rsidR="00AD4704">
        <w:rPr>
          <w:b/>
          <w:bCs/>
        </w:rPr>
        <w:t>Jungle</w:t>
      </w:r>
    </w:p>
    <w:p w14:paraId="01F6201E" w14:textId="77777777" w:rsidR="00761BEF" w:rsidRDefault="00761BEF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Installez les </w:t>
      </w:r>
      <w:r w:rsidRPr="005F65F7">
        <w:rPr>
          <w:i/>
          <w:iCs/>
        </w:rPr>
        <w:t>packages</w:t>
      </w:r>
      <w:r>
        <w:t> : (6.0.22)</w:t>
      </w:r>
    </w:p>
    <w:p w14:paraId="5A3AD7C5" w14:textId="77777777" w:rsidR="00761BEF" w:rsidRPr="004A190F" w:rsidRDefault="00761BEF" w:rsidP="00761BEF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1E74753D" w14:textId="77777777" w:rsidR="00761BEF" w:rsidRPr="004A190F" w:rsidRDefault="00761BEF" w:rsidP="00761BEF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74C27960" w14:textId="77777777" w:rsidR="00761BEF" w:rsidRDefault="00761BEF" w:rsidP="00761BEF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770E917B" w14:textId="570C3AE3" w:rsidR="008A3FE4" w:rsidRPr="008A3FE4" w:rsidRDefault="008A3FE4" w:rsidP="008A3FE4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VisualStudio.Web.CodeGeneration.Design</w:t>
      </w:r>
    </w:p>
    <w:p w14:paraId="333C968D" w14:textId="373BBF93" w:rsidR="00AD1E2E" w:rsidRDefault="00AD1E2E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D1E2E">
        <w:t>Testez</w:t>
      </w:r>
      <w:r w:rsidR="00A84714">
        <w:t xml:space="preserve"> si l’application démarre</w:t>
      </w:r>
      <w:r w:rsidR="00F403E2">
        <w:t xml:space="preserve"> bien</w:t>
      </w:r>
    </w:p>
    <w:p w14:paraId="360D2B3F" w14:textId="7BE83D3B" w:rsidR="00C42CBD" w:rsidRPr="00C42CBD" w:rsidRDefault="00C42CBD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la connexion dans </w:t>
      </w:r>
      <w:r>
        <w:rPr>
          <w:i/>
          <w:iCs/>
        </w:rPr>
        <w:t>appsettings.json</w:t>
      </w:r>
    </w:p>
    <w:p w14:paraId="69D617BC" w14:textId="77777777" w:rsidR="005A2469" w:rsidRPr="0063120C" w:rsidRDefault="005A2469" w:rsidP="0063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rFonts w:ascii="Cascadia Mono" w:eastAsia="Times New Roman" w:hAnsi="Cascadia Mono" w:cs="Cascadia Mono"/>
          <w:color w:val="2B91AF"/>
          <w:lang w:val="en-CA"/>
        </w:rPr>
      </w:pPr>
      <w:r w:rsidRPr="0063120C">
        <w:rPr>
          <w:rFonts w:ascii="Cascadia Mono" w:eastAsia="Times New Roman" w:hAnsi="Cascadia Mono" w:cs="Cascadia Mono"/>
          <w:color w:val="2B91AF"/>
          <w:lang w:val="en-CA"/>
        </w:rPr>
        <w:t>"ConnectionStrings": {</w:t>
      </w:r>
    </w:p>
    <w:p w14:paraId="55597FEE" w14:textId="7EC1E618" w:rsidR="005A2469" w:rsidRPr="0063120C" w:rsidRDefault="005A2469" w:rsidP="0063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rFonts w:ascii="Cascadia Mono" w:eastAsia="Times New Roman" w:hAnsi="Cascadia Mono" w:cs="Cascadia Mono"/>
          <w:color w:val="2B91AF"/>
          <w:lang w:val="en-CA"/>
        </w:rPr>
      </w:pPr>
      <w:r w:rsidRPr="0063120C">
        <w:rPr>
          <w:rFonts w:ascii="Cascadia Mono" w:eastAsia="Times New Roman" w:hAnsi="Cascadia Mono" w:cs="Cascadia Mono"/>
          <w:color w:val="2B91AF"/>
          <w:lang w:val="en-CA"/>
        </w:rPr>
        <w:t xml:space="preserve">    "DefaultConnection": "Server=(localdb)</w:t>
      </w:r>
      <w:hyperlink r:id="rId11" w:history="1">
        <w:r w:rsidR="00C70EFF" w:rsidRPr="0063120C">
          <w:rPr>
            <w:rStyle w:val="Lienhypertexte"/>
            <w:rFonts w:ascii="Cascadia Mono" w:eastAsia="Times New Roman" w:hAnsi="Cascadia Mono" w:cs="Cascadia Mono"/>
            <w:lang w:val="en-CA"/>
          </w:rPr>
          <w:t>\\MSSQLLocalDB;Database=</w:t>
        </w:r>
      </w:hyperlink>
      <w:r w:rsidR="00C70EFF" w:rsidRPr="0063120C">
        <w:rPr>
          <w:rFonts w:ascii="Cascadia Mono" w:eastAsia="Times New Roman" w:hAnsi="Cascadia Mono" w:cs="Cascadia Mono"/>
          <w:color w:val="2B91AF"/>
          <w:lang w:val="en-CA"/>
        </w:rPr>
        <w:t>Jungle_</w:t>
      </w:r>
      <w:r w:rsidR="00B67A43" w:rsidRPr="0063120C">
        <w:rPr>
          <w:rFonts w:ascii="Cascadia Mono" w:eastAsia="Times New Roman" w:hAnsi="Cascadia Mono" w:cs="Cascadia Mono"/>
          <w:color w:val="2B91AF"/>
          <w:lang w:val="en-CA"/>
        </w:rPr>
        <w:t>01</w:t>
      </w:r>
      <w:r w:rsidRPr="0063120C">
        <w:rPr>
          <w:rFonts w:ascii="Cascadia Mono" w:eastAsia="Times New Roman" w:hAnsi="Cascadia Mono" w:cs="Cascadia Mono"/>
          <w:color w:val="2B91AF"/>
          <w:lang w:val="en-CA"/>
        </w:rPr>
        <w:t>;Trusted_Connection=True;MultipleActiveResultSets=True"</w:t>
      </w:r>
    </w:p>
    <w:p w14:paraId="70EC4422" w14:textId="2F8169A3" w:rsidR="00C42CBD" w:rsidRPr="00AD1E2E" w:rsidRDefault="005A2469" w:rsidP="0063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63120C">
        <w:rPr>
          <w:rFonts w:ascii="Cascadia Mono" w:eastAsia="Times New Roman" w:hAnsi="Cascadia Mono" w:cs="Cascadia Mono"/>
          <w:color w:val="2B91AF"/>
          <w:lang w:val="en-CA"/>
        </w:rPr>
        <w:t>}</w:t>
      </w:r>
    </w:p>
    <w:p w14:paraId="7E500804" w14:textId="42E529D7" w:rsidR="00C500DB" w:rsidRPr="00C500DB" w:rsidRDefault="00C500DB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Ajoutez un dossier </w:t>
      </w:r>
      <w:r>
        <w:rPr>
          <w:b/>
          <w:bCs/>
        </w:rPr>
        <w:t xml:space="preserve">ViewModels </w:t>
      </w:r>
      <w:r>
        <w:t>(et oui, les VM vont avec les Vues!)</w:t>
      </w:r>
    </w:p>
    <w:p w14:paraId="3DE43214" w14:textId="014CE73F" w:rsidR="00761BEF" w:rsidRDefault="00761BEF" w:rsidP="00761BEF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5F65F7">
        <w:rPr>
          <w:i/>
          <w:iCs/>
        </w:rPr>
        <w:t>Comment-Commit-Pus</w:t>
      </w:r>
      <w:r w:rsidRPr="00DC15F2">
        <w:rPr>
          <w:i/>
          <w:iCs/>
        </w:rPr>
        <w:t>h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78E185D5" w14:textId="77777777" w:rsidR="0042393C" w:rsidRDefault="0042393C">
      <w:pPr>
        <w:rPr>
          <w:caps/>
          <w:spacing w:val="15"/>
        </w:rPr>
      </w:pPr>
      <w:r>
        <w:br w:type="page"/>
      </w:r>
    </w:p>
    <w:p w14:paraId="465CD5FA" w14:textId="00D7FBBF" w:rsidR="00E80CEB" w:rsidRDefault="00E80CEB" w:rsidP="00E80CEB">
      <w:pPr>
        <w:pStyle w:val="Titre2"/>
      </w:pPr>
      <w:r>
        <w:lastRenderedPageBreak/>
        <w:t>Créer le projet pour les accès aux données</w:t>
      </w:r>
    </w:p>
    <w:p w14:paraId="7289B7A7" w14:textId="2F947208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Créez un projet de type librairie de classe Net Core</w:t>
      </w:r>
      <w:r w:rsidR="0042393C">
        <w:t xml:space="preserve"> appelé </w:t>
      </w:r>
      <w:r w:rsidR="0042393C">
        <w:rPr>
          <w:b/>
          <w:bCs/>
        </w:rPr>
        <w:t>Jungle_DataAccess</w:t>
      </w:r>
    </w:p>
    <w:p w14:paraId="285767B9" w14:textId="23A2CC93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Ins</w:t>
      </w:r>
      <w:r w:rsidR="005F65F7">
        <w:t>t</w:t>
      </w:r>
      <w:r>
        <w:t xml:space="preserve">allez les </w:t>
      </w:r>
      <w:r w:rsidRPr="005F65F7">
        <w:rPr>
          <w:i/>
          <w:iCs/>
        </w:rPr>
        <w:t>packages</w:t>
      </w:r>
      <w:r>
        <w:t> :</w:t>
      </w:r>
      <w:r w:rsidR="00DA5DCD">
        <w:t xml:space="preserve"> (</w:t>
      </w:r>
      <w:r w:rsidR="009135F0">
        <w:t>6.0.22</w:t>
      </w:r>
      <w:r w:rsidR="00DA5DCD">
        <w:t>)</w:t>
      </w:r>
    </w:p>
    <w:p w14:paraId="3C32E6F8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07D38BDE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979F8" w14:textId="1E3DA5CE" w:rsidR="00E80CEB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3E0E899B" w14:textId="2CA26AC2" w:rsidR="00AA359A" w:rsidRPr="00350228" w:rsidRDefault="00AA359A" w:rsidP="00AA359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r w:rsidR="007542FE">
        <w:rPr>
          <w:b/>
          <w:bCs/>
        </w:rPr>
        <w:t>JungleDbContext</w:t>
      </w:r>
      <w:r w:rsidR="007542FE">
        <w:t xml:space="preserve"> qui </w:t>
      </w:r>
      <w:r w:rsidR="00350228">
        <w:t xml:space="preserve">hérite de </w:t>
      </w:r>
      <w:r w:rsidR="00350228" w:rsidRPr="00350228">
        <w:rPr>
          <w:b/>
          <w:bCs/>
        </w:rPr>
        <w:t>DbContext</w:t>
      </w:r>
    </w:p>
    <w:p w14:paraId="6DE669D1" w14:textId="4D9D43F2" w:rsidR="00350228" w:rsidRDefault="00575F75" w:rsidP="00350228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r w:rsidR="00C659FD" w:rsidRPr="005F65F7">
        <w:rPr>
          <w:b/>
          <w:bCs/>
        </w:rPr>
        <w:t>DbContextOptions</w:t>
      </w:r>
      <w:r w:rsidR="00C659FD">
        <w:t xml:space="preserve">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D82">
        <w:rPr>
          <w:rFonts w:ascii="Consolas" w:hAnsi="Consolas" w:cs="Consolas"/>
          <w:color w:val="2B91AF"/>
          <w:sz w:val="19"/>
          <w:szCs w:val="19"/>
        </w:rPr>
        <w:t>JungleDbContext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(DbContextOptions&lt;JungleDbContext&gt;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290A5B23" w:rsidR="00395FD6" w:rsidRDefault="00395FD6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0D57053D" w14:textId="1829913C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5F65F7">
        <w:rPr>
          <w:i/>
          <w:iCs/>
        </w:rPr>
        <w:t>Comment-Commit-Pus</w:t>
      </w:r>
      <w:r w:rsidRPr="00DC15F2">
        <w:rPr>
          <w:i/>
          <w:iCs/>
        </w:rPr>
        <w:t>h</w:t>
      </w:r>
    </w:p>
    <w:p w14:paraId="60C0D6B6" w14:textId="1E378E60" w:rsidR="009A5D82" w:rsidRDefault="009A5D82" w:rsidP="009A5D82">
      <w:pPr>
        <w:pStyle w:val="Titre3"/>
      </w:pPr>
      <w:r>
        <w:t xml:space="preserve">Configurer le repository générique </w:t>
      </w:r>
    </w:p>
    <w:p w14:paraId="6B0F845A" w14:textId="19C4EA6D" w:rsidR="001643F3" w:rsidRPr="00DF716D" w:rsidRDefault="001643F3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>et un sous</w:t>
      </w:r>
      <w:r w:rsidR="00760501">
        <w:t>-</w:t>
      </w:r>
      <w:r w:rsidR="00DF716D">
        <w:t xml:space="preserve">dossier </w:t>
      </w:r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</w:p>
    <w:p w14:paraId="2BFD1874" w14:textId="0664FE8C" w:rsidR="00DF716D" w:rsidRDefault="00395FD6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 interface publi</w:t>
      </w:r>
      <w:r w:rsidR="00537CDE">
        <w:t>que</w:t>
      </w:r>
      <w:r w:rsidR="005C1878">
        <w:t xml:space="preserve"> appelé </w:t>
      </w:r>
      <w:r w:rsidR="005C1878" w:rsidRPr="005C1878">
        <w:rPr>
          <w:b/>
          <w:bCs/>
        </w:rPr>
        <w:t>IRepository</w:t>
      </w:r>
      <w:r>
        <w:t xml:space="preserve"> dans</w:t>
      </w:r>
      <w:r w:rsidR="005C1878">
        <w:t xml:space="preserve"> le dossier</w:t>
      </w:r>
      <w:r>
        <w:t xml:space="preserve"> </w:t>
      </w:r>
      <w:r w:rsidRPr="005C1878">
        <w:rPr>
          <w:b/>
          <w:bCs/>
        </w:rPr>
        <w:t>IRepository</w:t>
      </w:r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Func&lt;IQueryable&lt;T&gt;, IOrderedQueryable&lt;T&gt;&gt; orderBy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343DC0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5C65E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BD868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2DDF242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59CF94CA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8BF8CE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14:paraId="13D4AE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292A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Remove(T entity);</w:t>
      </w:r>
    </w:p>
    <w:p w14:paraId="03426E1D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45AF2CC2" w:rsidR="005C1878" w:rsidRDefault="005C1878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lastRenderedPageBreak/>
        <w:t>Créez une classe publi</w:t>
      </w:r>
      <w:r w:rsidR="00F6723B">
        <w:t>que</w:t>
      </w:r>
      <w:r>
        <w:t xml:space="preserve">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>qui implémente IRepository</w:t>
      </w:r>
    </w:p>
    <w:p w14:paraId="36CF5502" w14:textId="210D52A1" w:rsidR="004A4751" w:rsidRDefault="004A4751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Titre3"/>
      </w:pPr>
      <w:r>
        <w:t xml:space="preserve">Configurer le UnitOfWork </w:t>
      </w:r>
    </w:p>
    <w:p w14:paraId="516176C9" w14:textId="11FC4A9B" w:rsidR="00DC1FF9" w:rsidRDefault="00DC1FF9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Créez un interface publi</w:t>
      </w:r>
      <w:r w:rsidR="00F6723B">
        <w:t>que</w:t>
      </w:r>
      <w:r>
        <w:t xml:space="preserve"> appelé </w:t>
      </w:r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r>
        <w:t xml:space="preserve"> </w:t>
      </w:r>
      <w:r w:rsidR="0060665E">
        <w:t xml:space="preserve">qui implémente l’interface </w:t>
      </w:r>
      <w:r w:rsidR="0060665E"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13A8885A" w14:textId="53C64102" w:rsidR="00CD3631" w:rsidRDefault="00CD3631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75084C7C" w:rsidR="00797E5F" w:rsidRPr="00407130" w:rsidRDefault="00797E5F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Créez une classe publi</w:t>
      </w:r>
      <w:r w:rsidR="002951E0">
        <w:t>que</w:t>
      </w:r>
      <w:r>
        <w:t xml:space="preserve">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="00407130" w:rsidRPr="005C1878">
        <w:rPr>
          <w:b/>
          <w:bCs/>
        </w:rPr>
        <w:t>I</w:t>
      </w:r>
      <w:r w:rsidR="00407130">
        <w:rPr>
          <w:b/>
          <w:bCs/>
        </w:rPr>
        <w:t>unitOfWork</w:t>
      </w:r>
    </w:p>
    <w:p w14:paraId="6AFF67F2" w14:textId="2436535D" w:rsidR="00407130" w:rsidRDefault="008B7FB8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Liez le </w:t>
      </w:r>
      <w:r w:rsidRPr="007D38B0">
        <w:rPr>
          <w:b/>
          <w:bCs/>
        </w:rPr>
        <w:t>UnitOfWork</w:t>
      </w:r>
      <w:r>
        <w:t xml:space="preserve"> au </w:t>
      </w:r>
      <w:r w:rsidRPr="007D38B0">
        <w:rPr>
          <w:b/>
          <w:bCs/>
        </w:rPr>
        <w:t>DbContext</w:t>
      </w:r>
    </w:p>
    <w:p w14:paraId="5DB99B71" w14:textId="77777777" w:rsidR="00990E04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Ajoutez les références requises entre les projets</w:t>
      </w:r>
    </w:p>
    <w:p w14:paraId="348D1A4A" w14:textId="77777777" w:rsidR="00990E04" w:rsidRPr="007D38B0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  <w:rPr>
          <w:i/>
          <w:iCs/>
        </w:rPr>
      </w:pPr>
      <w:r w:rsidRPr="007D38B0">
        <w:rPr>
          <w:i/>
          <w:iCs/>
        </w:rPr>
        <w:t>Comment-Commit-Push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054314FF" w:rsidR="00491566" w:rsidRDefault="00491566" w:rsidP="00491566">
      <w:pPr>
        <w:pStyle w:val="Titre2"/>
      </w:pPr>
      <w:r>
        <w:t>Créer le projet pour le Modèle de données</w:t>
      </w:r>
    </w:p>
    <w:p w14:paraId="1A6F0812" w14:textId="7D75B91E" w:rsidR="00491566" w:rsidRDefault="00BD13D6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>de type librairie de classe Net Core</w:t>
      </w:r>
      <w:r w:rsidR="00612D4D">
        <w:t xml:space="preserve"> appelé </w:t>
      </w:r>
      <w:r w:rsidR="00612D4D">
        <w:rPr>
          <w:b/>
          <w:bCs/>
        </w:rPr>
        <w:t>Jungle_Models</w:t>
      </w:r>
    </w:p>
    <w:p w14:paraId="6196756E" w14:textId="4ED666C8" w:rsidR="00A952C2" w:rsidRDefault="007D7941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Ins</w:t>
      </w:r>
      <w:r w:rsidR="002951E0">
        <w:t>t</w:t>
      </w:r>
      <w:r>
        <w:t>allez le</w:t>
      </w:r>
      <w:r w:rsidR="00A952C2">
        <w:t>s</w:t>
      </w:r>
      <w:r>
        <w:t xml:space="preserve"> </w:t>
      </w:r>
      <w:r w:rsidRPr="007D38B0">
        <w:rPr>
          <w:i/>
          <w:iCs/>
        </w:rPr>
        <w:t>package</w:t>
      </w:r>
      <w:r w:rsidR="00A952C2" w:rsidRPr="007D38B0">
        <w:rPr>
          <w:i/>
          <w:iCs/>
        </w:rPr>
        <w:t>s</w:t>
      </w:r>
      <w:r w:rsidR="00A952C2">
        <w:t> :</w:t>
      </w:r>
      <w:r w:rsidR="00F6723B">
        <w:t xml:space="preserve"> </w:t>
      </w:r>
      <w:r w:rsidR="002765BB">
        <w:t>6.0.22</w:t>
      </w:r>
    </w:p>
    <w:p w14:paraId="31DEE325" w14:textId="5941E5DE" w:rsidR="007D7941" w:rsidRPr="00A20DC8" w:rsidRDefault="007D7941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 xml:space="preserve"> </w:t>
      </w:r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501C60F2" w14:textId="0B0E81DA" w:rsidR="00A20DC8" w:rsidRPr="00250C3D" w:rsidRDefault="00A20DC8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46982C89" w14:textId="2754D388" w:rsidR="00250C3D" w:rsidRDefault="00250C3D" w:rsidP="00250C3D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250C3D">
        <w:t xml:space="preserve">Créez </w:t>
      </w:r>
      <w:r w:rsidR="00CC5A84">
        <w:t>un</w:t>
      </w:r>
      <w:r w:rsidRPr="00250C3D">
        <w:t xml:space="preserve"> dossier:</w:t>
      </w:r>
    </w:p>
    <w:p w14:paraId="5818D159" w14:textId="7E55A917" w:rsidR="00250C3D" w:rsidRDefault="00250C3D" w:rsidP="00250C3D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>Models</w:t>
      </w:r>
    </w:p>
    <w:p w14:paraId="08F15D12" w14:textId="77777777" w:rsidR="008E2F60" w:rsidRDefault="008E2F60" w:rsidP="00584D0A">
      <w:pPr>
        <w:pStyle w:val="Paragraphedeliste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Titre2"/>
      </w:pPr>
      <w:r>
        <w:t>Cré</w:t>
      </w:r>
      <w:r w:rsidR="00B84D75">
        <w:t xml:space="preserve">er les </w:t>
      </w:r>
      <w:r w:rsidR="00B84D75" w:rsidRPr="00E94A6C">
        <w:rPr>
          <w:i/>
          <w:iCs/>
        </w:rPr>
        <w:t>areas</w:t>
      </w:r>
    </w:p>
    <w:p w14:paraId="7B3650FD" w14:textId="7E0ED2B1" w:rsidR="002453B3" w:rsidRDefault="003E504F" w:rsidP="0080524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</w:t>
      </w:r>
      <w:r w:rsidR="00E45171" w:rsidRPr="00964060">
        <w:rPr>
          <w:i/>
          <w:iCs/>
        </w:rPr>
        <w:t>areas</w:t>
      </w:r>
      <w:r w:rsidR="00E45171">
        <w:t xml:space="preserve"> en fonction </w:t>
      </w:r>
      <w:r w:rsidR="00AA38C3">
        <w:t>du contexte.</w:t>
      </w:r>
    </w:p>
    <w:p w14:paraId="4ED1018A" w14:textId="5EF348CA" w:rsidR="003A7B1C" w:rsidRDefault="00AA38C3" w:rsidP="00AA38C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 w:rsidRPr="002951E0">
        <w:rPr>
          <w:b/>
          <w:bCs/>
        </w:rPr>
        <w:t>area</w:t>
      </w:r>
      <w:r w:rsidR="006B19D4">
        <w:t xml:space="preserve">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HomeController et les views </w:t>
      </w:r>
      <w:r>
        <w:t xml:space="preserve">Home </w:t>
      </w:r>
      <w:r w:rsidR="00BB02A6">
        <w:t>Index et Privacy</w:t>
      </w:r>
    </w:p>
    <w:p w14:paraId="7A2A6B03" w14:textId="63F014C0" w:rsidR="00231931" w:rsidRDefault="00F71568" w:rsidP="00F715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Modifiez le </w:t>
      </w:r>
      <w:r w:rsidRPr="00AA2DFD">
        <w:rPr>
          <w:i/>
          <w:iCs/>
        </w:rPr>
        <w:t>rooting</w:t>
      </w:r>
      <w:r w:rsidR="006B19D4" w:rsidRPr="00AA2DFD">
        <w:rPr>
          <w:i/>
          <w:iCs/>
        </w:rPr>
        <w:t xml:space="preserve"> path</w:t>
      </w:r>
      <w:r w:rsidR="006B19D4">
        <w:t xml:space="preserve"> par défaut dans le Setup pour qu’il renvoit au </w:t>
      </w:r>
      <w:r w:rsidR="006B19D4" w:rsidRPr="00AA2DFD">
        <w:rPr>
          <w:b/>
          <w:bCs/>
        </w:rPr>
        <w:t>Home Index</w:t>
      </w:r>
    </w:p>
    <w:p w14:paraId="0B8D3995" w14:textId="77777777" w:rsidR="001A040D" w:rsidRDefault="001A040D" w:rsidP="001A040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731219B9" w14:textId="77777777" w:rsidR="00AD0331" w:rsidRDefault="00AD033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9D43F26" w14:textId="21130E23" w:rsidR="005442B6" w:rsidRDefault="00261FA3" w:rsidP="005442B6">
      <w:pPr>
        <w:pStyle w:val="Titre1"/>
      </w:pPr>
      <w:r>
        <w:lastRenderedPageBreak/>
        <w:t xml:space="preserve">Ajouter les fonctionnalités </w:t>
      </w:r>
      <w:r w:rsidRPr="00605013">
        <w:rPr>
          <w:b/>
          <w:bCs/>
          <w:color w:val="FF0000"/>
        </w:rPr>
        <w:t>une par une</w:t>
      </w:r>
    </w:p>
    <w:p w14:paraId="124E117E" w14:textId="1A5E8710" w:rsidR="00605013" w:rsidRDefault="00605013" w:rsidP="00605013">
      <w:r>
        <w:t>Une par une ça veut dire : Model(s), DbSet(s), controller et views po</w:t>
      </w:r>
      <w:r w:rsidR="00E474B1">
        <w:t>ur une fonctionnalité. Nous c’est petit, mais généralement plusieurs tables par fonctionnalité.</w:t>
      </w:r>
      <w:r w:rsidR="00A4295C">
        <w:t xml:space="preserve"> Voici les fonctionnalités pour ce labo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119"/>
        <w:gridCol w:w="4507"/>
        <w:gridCol w:w="3444"/>
      </w:tblGrid>
      <w:tr w:rsidR="00E40A83" w14:paraId="0E3CB8BD" w14:textId="78CD51DE" w:rsidTr="00E4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773FEFA" w14:textId="70E286DA" w:rsidR="00E40A83" w:rsidRDefault="00E40A83" w:rsidP="00605013">
            <w:r>
              <w:t>Fonctionnalités</w:t>
            </w:r>
          </w:p>
        </w:tc>
        <w:tc>
          <w:tcPr>
            <w:tcW w:w="4507" w:type="dxa"/>
          </w:tcPr>
          <w:p w14:paraId="28097791" w14:textId="16284ECF" w:rsidR="00E40A83" w:rsidRDefault="00E40A83" w:rsidP="00605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Model(s) impliqués</w:t>
            </w:r>
          </w:p>
        </w:tc>
        <w:tc>
          <w:tcPr>
            <w:tcW w:w="3444" w:type="dxa"/>
          </w:tcPr>
          <w:p w14:paraId="77CAA99B" w14:textId="398EFEEF" w:rsidR="00E40A83" w:rsidRDefault="00E40A83" w:rsidP="00605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</w:t>
            </w:r>
          </w:p>
        </w:tc>
      </w:tr>
      <w:tr w:rsidR="00E40A83" w14:paraId="6EA92B89" w14:textId="5A41D850" w:rsidTr="00E4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87F3F1" w14:textId="253A8BEC" w:rsidR="00E40A83" w:rsidRDefault="00E40A83" w:rsidP="00605013">
            <w:r>
              <w:t>Destinations</w:t>
            </w:r>
          </w:p>
        </w:tc>
        <w:tc>
          <w:tcPr>
            <w:tcW w:w="4507" w:type="dxa"/>
          </w:tcPr>
          <w:p w14:paraId="77E736F3" w14:textId="77777777" w:rsidR="00E40A83" w:rsidRDefault="00E40A83" w:rsidP="0060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Destination </w:t>
            </w:r>
          </w:p>
          <w:p w14:paraId="5CA630C0" w14:textId="6E3F911D" w:rsidR="00E40A83" w:rsidRDefault="00E40A83" w:rsidP="0060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3444" w:type="dxa"/>
          </w:tcPr>
          <w:p w14:paraId="2B14672E" w14:textId="22AC3E78" w:rsidR="00E40A83" w:rsidRDefault="00433056" w:rsidP="0060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E40A83" w14:paraId="36E6067A" w14:textId="1431BFD0" w:rsidTr="00E4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4645F0F" w14:textId="3C0486A2" w:rsidR="00E40A83" w:rsidRDefault="00E40A83" w:rsidP="00605013">
            <w:r>
              <w:t>Travels (voyages)</w:t>
            </w:r>
          </w:p>
        </w:tc>
        <w:tc>
          <w:tcPr>
            <w:tcW w:w="4507" w:type="dxa"/>
          </w:tcPr>
          <w:p w14:paraId="4DDDD8CC" w14:textId="77777777" w:rsidR="00E40A83" w:rsidRDefault="00E40A83" w:rsidP="0060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</w:t>
            </w:r>
          </w:p>
          <w:p w14:paraId="399F7F5E" w14:textId="462CA658" w:rsidR="00E40A83" w:rsidRDefault="00E40A83" w:rsidP="0060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TravelRecommendation</w:t>
            </w:r>
          </w:p>
        </w:tc>
        <w:tc>
          <w:tcPr>
            <w:tcW w:w="3444" w:type="dxa"/>
          </w:tcPr>
          <w:p w14:paraId="53983DD7" w14:textId="1A3E4954" w:rsidR="00E40A83" w:rsidRDefault="004756C0" w:rsidP="0060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Conseillers</w:t>
            </w:r>
          </w:p>
        </w:tc>
      </w:tr>
      <w:tr w:rsidR="00E40A83" w14:paraId="6EA80663" w14:textId="194ACA71" w:rsidTr="00E4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529B57D" w14:textId="49D00219" w:rsidR="00E40A83" w:rsidRDefault="00E40A83" w:rsidP="00605013">
            <w:r>
              <w:t>Guides</w:t>
            </w:r>
          </w:p>
        </w:tc>
        <w:tc>
          <w:tcPr>
            <w:tcW w:w="4507" w:type="dxa"/>
          </w:tcPr>
          <w:p w14:paraId="0C247BA4" w14:textId="33649F61" w:rsidR="00E40A83" w:rsidRDefault="00E40A83" w:rsidP="0060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</w:t>
            </w:r>
          </w:p>
        </w:tc>
        <w:tc>
          <w:tcPr>
            <w:tcW w:w="3444" w:type="dxa"/>
          </w:tcPr>
          <w:p w14:paraId="65452232" w14:textId="06DF8519" w:rsidR="00E40A83" w:rsidRDefault="00E40A83" w:rsidP="0060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Guides</w:t>
            </w:r>
          </w:p>
        </w:tc>
      </w:tr>
    </w:tbl>
    <w:p w14:paraId="55BF8BD8" w14:textId="77777777" w:rsidR="00605013" w:rsidRDefault="00605013" w:rsidP="00605013"/>
    <w:p w14:paraId="7E876174" w14:textId="5801BD14" w:rsidR="005442B6" w:rsidRPr="000C4172" w:rsidRDefault="009025CA" w:rsidP="005442B6">
      <w:pPr>
        <w:pStyle w:val="Titre2"/>
      </w:pPr>
      <w:r>
        <w:t>Ajouter une fonctionnalité</w:t>
      </w:r>
    </w:p>
    <w:p w14:paraId="72A4DF72" w14:textId="482320C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 xml:space="preserve">Pour chaque </w:t>
      </w:r>
      <w:r w:rsidR="009818B2">
        <w:rPr>
          <w:b/>
          <w:bCs/>
        </w:rPr>
        <w:t>fonctionnalité</w:t>
      </w:r>
      <w:r w:rsidR="009E264A" w:rsidRPr="009E264A">
        <w:rPr>
          <w:b/>
          <w:bCs/>
        </w:rPr>
        <w:t> :</w:t>
      </w:r>
    </w:p>
    <w:p w14:paraId="23D5F6B2" w14:textId="42126226" w:rsidR="00C64E0C" w:rsidRPr="009E264A" w:rsidRDefault="00527E14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Models</w:t>
      </w:r>
      <w:r w:rsidR="00C64E0C">
        <w:rPr>
          <w:b/>
          <w:bCs/>
        </w:rPr>
        <w:t> :</w:t>
      </w:r>
    </w:p>
    <w:p w14:paraId="292A91B9" w14:textId="5730366A" w:rsidR="005442B6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</w:t>
      </w:r>
      <w:r w:rsidR="00097193">
        <w:t>/les</w:t>
      </w:r>
      <w:r w:rsidR="00AF064C">
        <w:t xml:space="preserve"> </w:t>
      </w:r>
      <w:r w:rsidR="009E264A">
        <w:t>classe</w:t>
      </w:r>
      <w:r w:rsidR="004379D3">
        <w:t>/s</w:t>
      </w:r>
      <w:r w:rsidR="009E264A">
        <w:t xml:space="preserve"> dans le projet </w:t>
      </w:r>
      <w:r w:rsidR="00E5635C" w:rsidRPr="00E5635C">
        <w:rPr>
          <w:b/>
          <w:bCs/>
        </w:rPr>
        <w:t>Jungle_</w:t>
      </w:r>
      <w:r w:rsidR="009E264A" w:rsidRPr="00AA2DFD">
        <w:rPr>
          <w:b/>
          <w:bCs/>
        </w:rPr>
        <w:t>Models</w:t>
      </w:r>
      <w:r w:rsidR="00250C3D">
        <w:t>/</w:t>
      </w:r>
      <w:r w:rsidR="00250C3D" w:rsidRPr="00250C3D">
        <w:rPr>
          <w:b/>
          <w:bCs/>
        </w:rPr>
        <w:t>Models</w:t>
      </w:r>
    </w:p>
    <w:p w14:paraId="3C3114FD" w14:textId="4B5E1DA3" w:rsidR="008A0548" w:rsidRDefault="008A0548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4AADF9BE" w14:textId="77777777" w:rsidR="00E4190A" w:rsidRDefault="00E4190A" w:rsidP="00E4190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le/les DbSet/s dans le projet </w:t>
      </w:r>
      <w:r w:rsidRPr="00E5635C">
        <w:rPr>
          <w:b/>
          <w:bCs/>
        </w:rPr>
        <w:t>Jungle_DataAccess</w:t>
      </w:r>
      <w:r>
        <w:t>/</w:t>
      </w:r>
      <w:r>
        <w:rPr>
          <w:b/>
          <w:bCs/>
        </w:rPr>
        <w:t>JungleDbContext</w:t>
      </w:r>
    </w:p>
    <w:p w14:paraId="0F52D50E" w14:textId="77777777" w:rsidR="00E4190A" w:rsidRDefault="00E4190A" w:rsidP="00E4190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une </w:t>
      </w:r>
      <w:r w:rsidRPr="00AA2DFD">
        <w:rPr>
          <w:i/>
          <w:iCs/>
        </w:rPr>
        <w:t>migration-update database</w:t>
      </w:r>
      <w:r>
        <w:rPr>
          <w:i/>
          <w:iCs/>
        </w:rPr>
        <w:t xml:space="preserve"> </w:t>
      </w:r>
      <w:r>
        <w:t>Attention au projet par défaut dans le haut de la console!</w:t>
      </w:r>
    </w:p>
    <w:p w14:paraId="77C42431" w14:textId="77777777" w:rsidR="00E4190A" w:rsidRDefault="00E4190A" w:rsidP="00E4190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Vérifiez que votre BD contient vos modifications</w:t>
      </w:r>
    </w:p>
    <w:p w14:paraId="3AAD6F27" w14:textId="77777777" w:rsidR="00E4190A" w:rsidRPr="00E5635C" w:rsidRDefault="00E4190A" w:rsidP="00E4190A">
      <w:pPr>
        <w:pStyle w:val="Paragraphedeliste"/>
        <w:numPr>
          <w:ilvl w:val="0"/>
          <w:numId w:val="29"/>
        </w:numPr>
        <w:spacing w:before="0" w:after="160" w:line="259" w:lineRule="auto"/>
        <w:rPr>
          <w:i/>
          <w:iCs/>
        </w:rPr>
      </w:pPr>
      <w:r w:rsidRPr="00AA2DFD">
        <w:rPr>
          <w:i/>
          <w:iCs/>
        </w:rPr>
        <w:t>Comment-Commit-Push</w:t>
      </w:r>
    </w:p>
    <w:p w14:paraId="5838EBA7" w14:textId="54E8E822" w:rsidR="00C64E0C" w:rsidRPr="00C64E0C" w:rsidRDefault="00C64E0C" w:rsidP="00C64E0C">
      <w:pPr>
        <w:spacing w:before="0" w:after="160" w:line="259" w:lineRule="auto"/>
        <w:ind w:left="360"/>
        <w:rPr>
          <w:b/>
          <w:bCs/>
        </w:rPr>
      </w:pPr>
      <w:r w:rsidRPr="00C64E0C">
        <w:rPr>
          <w:b/>
          <w:bCs/>
        </w:rPr>
        <w:t>Repository Pattern</w:t>
      </w:r>
      <w:r>
        <w:rPr>
          <w:b/>
          <w:bCs/>
        </w:rPr>
        <w:t> :</w:t>
      </w:r>
    </w:p>
    <w:p w14:paraId="1E67C9C7" w14:textId="3C690AD2" w:rsidR="006A6FD1" w:rsidRDefault="00B512F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</w:t>
      </w:r>
      <w:r w:rsidR="00E4190A">
        <w:t xml:space="preserve">ans le projet </w:t>
      </w:r>
      <w:r w:rsidR="00E4190A" w:rsidRPr="00E5635C">
        <w:rPr>
          <w:b/>
          <w:bCs/>
        </w:rPr>
        <w:t>Jungle_DataAccess</w:t>
      </w:r>
      <w:r w:rsidR="00E4190A">
        <w:t xml:space="preserve"> </w:t>
      </w:r>
      <w:r w:rsidR="00C707A3">
        <w:t>, a</w:t>
      </w:r>
      <w:r w:rsidR="006A6FD1">
        <w:t xml:space="preserve">joutez un interface public </w:t>
      </w:r>
      <w:r w:rsidR="000F5112">
        <w:t xml:space="preserve">spécifique </w:t>
      </w:r>
      <w:r w:rsidR="00CF1F2F">
        <w:t xml:space="preserve">pour l’entité </w:t>
      </w:r>
      <w:r w:rsidR="006A6FD1"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la signature pour le </w:t>
      </w:r>
      <w:r w:rsidRPr="007B6A41">
        <w:rPr>
          <w:b/>
          <w:bCs/>
        </w:rPr>
        <w:t>Update</w:t>
      </w:r>
    </w:p>
    <w:p w14:paraId="1E7293A4" w14:textId="66A942BA" w:rsidR="008C7B21" w:rsidRDefault="000F511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Définir une classe de </w:t>
      </w:r>
      <w:r w:rsidRPr="007B6A41">
        <w:rPr>
          <w:b/>
          <w:bCs/>
        </w:rPr>
        <w:t>repository</w:t>
      </w:r>
      <w:r>
        <w:t xml:space="preserve">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r w:rsidR="00454710" w:rsidRPr="004555D9">
        <w:rPr>
          <w:b/>
          <w:bCs/>
        </w:rPr>
        <w:t>IUnitOfWork</w:t>
      </w:r>
      <w:r w:rsidR="00454710">
        <w:t xml:space="preserve"> la propriété du type de l’interface spécifique</w:t>
      </w:r>
    </w:p>
    <w:p w14:paraId="4ADBD848" w14:textId="7B0278DE" w:rsidR="00454710" w:rsidRDefault="00F02105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 xml:space="preserve">u </w:t>
      </w:r>
      <w:r w:rsidR="00BA50C0" w:rsidRPr="004555D9">
        <w:rPr>
          <w:b/>
          <w:bCs/>
        </w:rPr>
        <w:t>repository</w:t>
      </w:r>
      <w:r w:rsidR="00BA50C0">
        <w:t xml:space="preserve"> spécifique</w:t>
      </w:r>
    </w:p>
    <w:p w14:paraId="28E3D37D" w14:textId="3E314D1E" w:rsidR="00A32824" w:rsidRDefault="00A32824" w:rsidP="00A32824">
      <w:pPr>
        <w:spacing w:before="0" w:after="160" w:line="259" w:lineRule="auto"/>
      </w:pPr>
    </w:p>
    <w:p w14:paraId="3342383E" w14:textId="25DD54C6" w:rsidR="00A32824" w:rsidRPr="00C64E0C" w:rsidRDefault="00A32824" w:rsidP="00A32824">
      <w:pPr>
        <w:spacing w:before="0" w:after="160" w:line="259" w:lineRule="auto"/>
        <w:ind w:left="360"/>
        <w:rPr>
          <w:b/>
          <w:bCs/>
        </w:rPr>
      </w:pPr>
      <w:r>
        <w:rPr>
          <w:b/>
          <w:bCs/>
        </w:rPr>
        <w:t>Views C</w:t>
      </w:r>
      <w:r w:rsidR="00D261A9">
        <w:rPr>
          <w:b/>
          <w:bCs/>
        </w:rPr>
        <w:t>o</w:t>
      </w:r>
      <w:r>
        <w:rPr>
          <w:b/>
          <w:bCs/>
        </w:rPr>
        <w:t>ntrollers :</w:t>
      </w:r>
    </w:p>
    <w:p w14:paraId="0E74820F" w14:textId="2B47A97E" w:rsidR="00A32824" w:rsidRDefault="00B512F1" w:rsidP="00A32824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</w:t>
      </w:r>
      <w:r>
        <w:t xml:space="preserve">ans le projet </w:t>
      </w:r>
      <w:r w:rsidRPr="00E5635C">
        <w:rPr>
          <w:b/>
          <w:bCs/>
        </w:rPr>
        <w:t>Jungle_</w:t>
      </w:r>
      <w:r>
        <w:rPr>
          <w:b/>
          <w:bCs/>
        </w:rPr>
        <w:t>Web</w:t>
      </w:r>
      <w:r>
        <w:t xml:space="preserve"> </w:t>
      </w:r>
      <w:r w:rsidR="00A32824">
        <w:t xml:space="preserve">Ajoutez </w:t>
      </w:r>
      <w:r w:rsidR="00563B91">
        <w:t xml:space="preserve">les </w:t>
      </w:r>
      <w:r w:rsidR="00563B91">
        <w:rPr>
          <w:i/>
          <w:iCs/>
        </w:rPr>
        <w:t>views</w:t>
      </w:r>
      <w:r w:rsidR="00A32824">
        <w:t xml:space="preserve"> et </w:t>
      </w:r>
      <w:r w:rsidR="0065524A">
        <w:t>le</w:t>
      </w:r>
      <w:r w:rsidR="00A32824">
        <w:t xml:space="preserve"> </w:t>
      </w:r>
      <w:r w:rsidR="00A32824" w:rsidRPr="0065524A">
        <w:rPr>
          <w:i/>
          <w:iCs/>
        </w:rPr>
        <w:t>Controller</w:t>
      </w:r>
      <w:r w:rsidR="00A32824">
        <w:t xml:space="preserve"> </w:t>
      </w:r>
      <w:r w:rsidR="00E40A83">
        <w:t xml:space="preserve">dans le AREA requis </w:t>
      </w:r>
      <w:r w:rsidR="00C83402">
        <w:t xml:space="preserve">qui présente le contenu avec le(s) principaux champs </w:t>
      </w:r>
      <w:r w:rsidR="00DB07A9">
        <w:t>des tables liées</w:t>
      </w:r>
    </w:p>
    <w:p w14:paraId="35D7803F" w14:textId="32AE94E1" w:rsidR="00563B91" w:rsidRDefault="00C241D9" w:rsidP="00563B91">
      <w:pPr>
        <w:pStyle w:val="Paragraphedeliste"/>
        <w:numPr>
          <w:ilvl w:val="1"/>
          <w:numId w:val="29"/>
        </w:numPr>
        <w:spacing w:before="0" w:after="160" w:line="259" w:lineRule="auto"/>
      </w:pPr>
      <w:r w:rsidRPr="00C241D9">
        <w:rPr>
          <w:b/>
          <w:bCs/>
        </w:rPr>
        <w:t>Index</w:t>
      </w:r>
      <w:r w:rsidR="00500AF1">
        <w:t xml:space="preserve"> (toutes les fonctionnalités)</w:t>
      </w:r>
    </w:p>
    <w:p w14:paraId="628D07D9" w14:textId="0DED9CD5" w:rsidR="00384AA4" w:rsidRPr="00DC31A1" w:rsidRDefault="00384AA4" w:rsidP="00563B91">
      <w:pPr>
        <w:pStyle w:val="Paragraphedeliste"/>
        <w:numPr>
          <w:ilvl w:val="1"/>
          <w:numId w:val="29"/>
        </w:numPr>
        <w:spacing w:before="0" w:after="160" w:line="259" w:lineRule="auto"/>
      </w:pPr>
      <w:r w:rsidRPr="00C241D9">
        <w:rPr>
          <w:b/>
          <w:bCs/>
        </w:rPr>
        <w:t>Upsert</w:t>
      </w:r>
      <w:r>
        <w:t xml:space="preserve"> (seulement pour </w:t>
      </w:r>
      <w:r w:rsidR="00DC31A1">
        <w:rPr>
          <w:i/>
          <w:iCs/>
        </w:rPr>
        <w:t>Country</w:t>
      </w:r>
      <w:r w:rsidR="0069134C">
        <w:rPr>
          <w:i/>
          <w:iCs/>
        </w:rPr>
        <w:t xml:space="preserve"> </w:t>
      </w:r>
      <w:r w:rsidR="0069134C">
        <w:t xml:space="preserve">et </w:t>
      </w:r>
      <w:r w:rsidR="00C518DB">
        <w:rPr>
          <w:i/>
          <w:iCs/>
        </w:rPr>
        <w:t>Destination</w:t>
      </w:r>
      <w:r w:rsidR="00DC31A1">
        <w:rPr>
          <w:i/>
          <w:iCs/>
        </w:rPr>
        <w:t>)</w:t>
      </w:r>
      <w:r w:rsidR="00F159BA">
        <w:rPr>
          <w:i/>
          <w:iCs/>
        </w:rPr>
        <w:t xml:space="preserve"> </w:t>
      </w:r>
      <w:r w:rsidR="00F159BA">
        <w:t xml:space="preserve">avec une liste déroulante des </w:t>
      </w:r>
      <w:r w:rsidR="00F159BA">
        <w:rPr>
          <w:i/>
          <w:iCs/>
        </w:rPr>
        <w:t xml:space="preserve">Country </w:t>
      </w:r>
      <w:r w:rsidR="00877928">
        <w:t xml:space="preserve">dans la </w:t>
      </w:r>
      <w:r w:rsidR="00877928">
        <w:rPr>
          <w:i/>
          <w:iCs/>
        </w:rPr>
        <w:t>view</w:t>
      </w:r>
      <w:r w:rsidR="00877928">
        <w:t xml:space="preserve"> </w:t>
      </w:r>
      <w:r w:rsidR="00877928">
        <w:rPr>
          <w:i/>
          <w:iCs/>
        </w:rPr>
        <w:t>Destination</w:t>
      </w:r>
      <w:r w:rsidR="00877928">
        <w:t xml:space="preserve"> en ordre alphabétique</w:t>
      </w:r>
    </w:p>
    <w:p w14:paraId="633C1899" w14:textId="53E7CA5B" w:rsidR="00DC31A1" w:rsidRDefault="00DC31A1" w:rsidP="00DC31A1">
      <w:pPr>
        <w:pStyle w:val="Paragraphedeliste"/>
        <w:numPr>
          <w:ilvl w:val="1"/>
          <w:numId w:val="29"/>
        </w:numPr>
        <w:spacing w:before="0" w:after="160" w:line="259" w:lineRule="auto"/>
      </w:pPr>
      <w:r>
        <w:rPr>
          <w:b/>
          <w:bCs/>
        </w:rPr>
        <w:t>Delete</w:t>
      </w:r>
      <w:r>
        <w:t xml:space="preserve"> (seulement pour </w:t>
      </w:r>
      <w:r>
        <w:rPr>
          <w:i/>
          <w:iCs/>
        </w:rPr>
        <w:t>Country</w:t>
      </w:r>
      <w:r w:rsidR="00C518DB">
        <w:rPr>
          <w:i/>
          <w:iCs/>
        </w:rPr>
        <w:t xml:space="preserve"> </w:t>
      </w:r>
      <w:r w:rsidR="00C518DB">
        <w:t xml:space="preserve">et </w:t>
      </w:r>
      <w:r w:rsidR="00C518DB">
        <w:rPr>
          <w:i/>
          <w:iCs/>
        </w:rPr>
        <w:t>Destination</w:t>
      </w:r>
      <w:r>
        <w:rPr>
          <w:i/>
          <w:iCs/>
        </w:rPr>
        <w:t>)</w:t>
      </w:r>
    </w:p>
    <w:p w14:paraId="40C8679F" w14:textId="0759C1C4" w:rsidR="00DC31A1" w:rsidRDefault="00DC31A1" w:rsidP="00DC31A1">
      <w:pPr>
        <w:pStyle w:val="Paragraphedeliste"/>
        <w:spacing w:before="0" w:after="160" w:line="259" w:lineRule="auto"/>
        <w:ind w:left="1440"/>
      </w:pPr>
    </w:p>
    <w:p w14:paraId="196B3334" w14:textId="409811CE" w:rsidR="005F4752" w:rsidRPr="005F4752" w:rsidRDefault="005F4752" w:rsidP="005F4752">
      <w:pPr>
        <w:pStyle w:val="Paragraphedeliste"/>
        <w:numPr>
          <w:ilvl w:val="0"/>
          <w:numId w:val="29"/>
        </w:numPr>
        <w:spacing w:before="0" w:after="160" w:line="259" w:lineRule="auto"/>
        <w:rPr>
          <w:i/>
          <w:iCs/>
        </w:rPr>
      </w:pPr>
      <w:r w:rsidRPr="00AA2DFD">
        <w:rPr>
          <w:i/>
          <w:iCs/>
        </w:rPr>
        <w:t>Comment-Commit-Push</w:t>
      </w:r>
    </w:p>
    <w:p w14:paraId="04686047" w14:textId="27988B46" w:rsidR="00A32824" w:rsidRDefault="00A32824" w:rsidP="00A32824">
      <w:pPr>
        <w:spacing w:before="0" w:after="160" w:line="259" w:lineRule="auto"/>
      </w:pPr>
    </w:p>
    <w:p w14:paraId="2223C171" w14:textId="59E0C698" w:rsidR="00536800" w:rsidRPr="001F0606" w:rsidRDefault="00536800" w:rsidP="00A32824">
      <w:pPr>
        <w:spacing w:before="0" w:after="160" w:line="259" w:lineRule="auto"/>
      </w:pPr>
      <w:r>
        <w:t xml:space="preserve">NOTE : </w:t>
      </w:r>
      <w:r w:rsidR="001C0702">
        <w:t xml:space="preserve">Ne perdez pas de temps sur </w:t>
      </w:r>
      <w:r w:rsidR="00455555">
        <w:t xml:space="preserve">la mise en page des </w:t>
      </w:r>
      <w:r w:rsidR="00455555" w:rsidRPr="00455555">
        <w:rPr>
          <w:i/>
          <w:iCs/>
        </w:rPr>
        <w:t>Views</w:t>
      </w:r>
      <w:r w:rsidR="00455555">
        <w:t>,</w:t>
      </w:r>
    </w:p>
    <w:sectPr w:rsidR="00536800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77C9" w14:textId="77777777" w:rsidR="002873F9" w:rsidRDefault="002873F9" w:rsidP="000440BA">
      <w:r>
        <w:separator/>
      </w:r>
    </w:p>
  </w:endnote>
  <w:endnote w:type="continuationSeparator" w:id="0">
    <w:p w14:paraId="1661117C" w14:textId="77777777" w:rsidR="002873F9" w:rsidRDefault="002873F9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7E3F9FA3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BB19FA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AF6E" w14:textId="77777777" w:rsidR="002873F9" w:rsidRDefault="002873F9" w:rsidP="000440BA">
      <w:r>
        <w:separator/>
      </w:r>
    </w:p>
  </w:footnote>
  <w:footnote w:type="continuationSeparator" w:id="0">
    <w:p w14:paraId="04DB241C" w14:textId="77777777" w:rsidR="002873F9" w:rsidRDefault="002873F9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3158EC5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BB19FA">
      <w:t>D</w:t>
    </w:r>
    <w:r w:rsidR="00C75FEC">
      <w:t>W5</w:t>
    </w:r>
    <w:r>
      <w:t xml:space="preserve"> Programmation Web </w:t>
    </w:r>
    <w:r w:rsidR="00C75FEC">
      <w:t>avancée</w:t>
    </w:r>
    <w:r>
      <w:tab/>
    </w:r>
    <w:r>
      <w:tab/>
      <w:t>Laboratoire</w:t>
    </w:r>
    <w:r w:rsidR="00BB19FA">
      <w:t xml:space="preserve"> 1</w:t>
    </w:r>
    <w:r>
      <w:t xml:space="preserve"> </w:t>
    </w:r>
    <w:r w:rsidR="003455F5">
      <w:t>semaine 0</w:t>
    </w:r>
    <w:r w:rsidR="00A047F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764FF"/>
    <w:multiLevelType w:val="hybridMultilevel"/>
    <w:tmpl w:val="99DC0DF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265809">
    <w:abstractNumId w:val="23"/>
    <w:lvlOverride w:ilvl="0">
      <w:startOverride w:val="1"/>
    </w:lvlOverride>
  </w:num>
  <w:num w:numId="2" w16cid:durableId="889879399">
    <w:abstractNumId w:val="25"/>
  </w:num>
  <w:num w:numId="3" w16cid:durableId="803887410">
    <w:abstractNumId w:val="16"/>
  </w:num>
  <w:num w:numId="4" w16cid:durableId="1793480754">
    <w:abstractNumId w:val="10"/>
  </w:num>
  <w:num w:numId="5" w16cid:durableId="1710301507">
    <w:abstractNumId w:val="3"/>
  </w:num>
  <w:num w:numId="6" w16cid:durableId="1360475493">
    <w:abstractNumId w:val="26"/>
  </w:num>
  <w:num w:numId="7" w16cid:durableId="687489284">
    <w:abstractNumId w:val="21"/>
  </w:num>
  <w:num w:numId="8" w16cid:durableId="1692758480">
    <w:abstractNumId w:val="0"/>
  </w:num>
  <w:num w:numId="9" w16cid:durableId="16471874">
    <w:abstractNumId w:val="13"/>
  </w:num>
  <w:num w:numId="10" w16cid:durableId="1483035282">
    <w:abstractNumId w:val="24"/>
  </w:num>
  <w:num w:numId="11" w16cid:durableId="102267842">
    <w:abstractNumId w:val="18"/>
  </w:num>
  <w:num w:numId="12" w16cid:durableId="1366633254">
    <w:abstractNumId w:val="17"/>
  </w:num>
  <w:num w:numId="13" w16cid:durableId="687800808">
    <w:abstractNumId w:val="2"/>
  </w:num>
  <w:num w:numId="14" w16cid:durableId="1743093554">
    <w:abstractNumId w:val="27"/>
  </w:num>
  <w:num w:numId="15" w16cid:durableId="219830533">
    <w:abstractNumId w:val="5"/>
  </w:num>
  <w:num w:numId="16" w16cid:durableId="1330981301">
    <w:abstractNumId w:val="20"/>
  </w:num>
  <w:num w:numId="17" w16cid:durableId="1024792654">
    <w:abstractNumId w:val="4"/>
  </w:num>
  <w:num w:numId="18" w16cid:durableId="1463228309">
    <w:abstractNumId w:val="1"/>
  </w:num>
  <w:num w:numId="19" w16cid:durableId="2091266042">
    <w:abstractNumId w:val="11"/>
  </w:num>
  <w:num w:numId="20" w16cid:durableId="1227454682">
    <w:abstractNumId w:val="28"/>
  </w:num>
  <w:num w:numId="21" w16cid:durableId="1787966646">
    <w:abstractNumId w:val="14"/>
  </w:num>
  <w:num w:numId="22" w16cid:durableId="1148280239">
    <w:abstractNumId w:val="8"/>
  </w:num>
  <w:num w:numId="23" w16cid:durableId="1414161810">
    <w:abstractNumId w:val="15"/>
  </w:num>
  <w:num w:numId="24" w16cid:durableId="544028602">
    <w:abstractNumId w:val="9"/>
  </w:num>
  <w:num w:numId="25" w16cid:durableId="1359159833">
    <w:abstractNumId w:val="12"/>
  </w:num>
  <w:num w:numId="26" w16cid:durableId="154301368">
    <w:abstractNumId w:val="6"/>
  </w:num>
  <w:num w:numId="27" w16cid:durableId="1673945716">
    <w:abstractNumId w:val="29"/>
  </w:num>
  <w:num w:numId="28" w16cid:durableId="1803498928">
    <w:abstractNumId w:val="7"/>
  </w:num>
  <w:num w:numId="29" w16cid:durableId="291056257">
    <w:abstractNumId w:val="22"/>
  </w:num>
  <w:num w:numId="30" w16cid:durableId="20984767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65606"/>
    <w:rsid w:val="00082260"/>
    <w:rsid w:val="00097193"/>
    <w:rsid w:val="00097EB8"/>
    <w:rsid w:val="000A341C"/>
    <w:rsid w:val="000A57B1"/>
    <w:rsid w:val="000A601C"/>
    <w:rsid w:val="000A7DD4"/>
    <w:rsid w:val="000B0D93"/>
    <w:rsid w:val="000C1240"/>
    <w:rsid w:val="000C2C8B"/>
    <w:rsid w:val="000D0699"/>
    <w:rsid w:val="000E230D"/>
    <w:rsid w:val="000E51AA"/>
    <w:rsid w:val="000E7516"/>
    <w:rsid w:val="000F0211"/>
    <w:rsid w:val="000F06F7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70D06"/>
    <w:rsid w:val="00194084"/>
    <w:rsid w:val="00195EDD"/>
    <w:rsid w:val="001966B2"/>
    <w:rsid w:val="001A040D"/>
    <w:rsid w:val="001B2327"/>
    <w:rsid w:val="001B7F8B"/>
    <w:rsid w:val="001C0702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75E"/>
    <w:rsid w:val="00247D88"/>
    <w:rsid w:val="00250C3D"/>
    <w:rsid w:val="00261FA3"/>
    <w:rsid w:val="00265370"/>
    <w:rsid w:val="002765BB"/>
    <w:rsid w:val="002809FB"/>
    <w:rsid w:val="002822F0"/>
    <w:rsid w:val="002873F9"/>
    <w:rsid w:val="00291FF1"/>
    <w:rsid w:val="002925D9"/>
    <w:rsid w:val="00293877"/>
    <w:rsid w:val="00294538"/>
    <w:rsid w:val="00294642"/>
    <w:rsid w:val="002951E0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5BE8"/>
    <w:rsid w:val="00307985"/>
    <w:rsid w:val="0032156B"/>
    <w:rsid w:val="0033132C"/>
    <w:rsid w:val="00332A8A"/>
    <w:rsid w:val="00341021"/>
    <w:rsid w:val="00342ED5"/>
    <w:rsid w:val="003455F5"/>
    <w:rsid w:val="00350228"/>
    <w:rsid w:val="00351B98"/>
    <w:rsid w:val="00357123"/>
    <w:rsid w:val="00380FFD"/>
    <w:rsid w:val="00381B3A"/>
    <w:rsid w:val="00382072"/>
    <w:rsid w:val="00384AA4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D5FF6"/>
    <w:rsid w:val="003D61E2"/>
    <w:rsid w:val="003E2A4F"/>
    <w:rsid w:val="003E504F"/>
    <w:rsid w:val="003F435A"/>
    <w:rsid w:val="003F55A0"/>
    <w:rsid w:val="003F6D08"/>
    <w:rsid w:val="003F6E3B"/>
    <w:rsid w:val="00403EAA"/>
    <w:rsid w:val="004047ED"/>
    <w:rsid w:val="00404DE3"/>
    <w:rsid w:val="00407130"/>
    <w:rsid w:val="0041099F"/>
    <w:rsid w:val="00420BCF"/>
    <w:rsid w:val="00422562"/>
    <w:rsid w:val="0042393C"/>
    <w:rsid w:val="00425320"/>
    <w:rsid w:val="00433056"/>
    <w:rsid w:val="00433FE4"/>
    <w:rsid w:val="004379D3"/>
    <w:rsid w:val="00440934"/>
    <w:rsid w:val="00440B8A"/>
    <w:rsid w:val="0044560F"/>
    <w:rsid w:val="00447C97"/>
    <w:rsid w:val="00454710"/>
    <w:rsid w:val="00455555"/>
    <w:rsid w:val="004555D9"/>
    <w:rsid w:val="0046447C"/>
    <w:rsid w:val="004716F3"/>
    <w:rsid w:val="00471847"/>
    <w:rsid w:val="00475010"/>
    <w:rsid w:val="004756C0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0AF1"/>
    <w:rsid w:val="0050476C"/>
    <w:rsid w:val="00505F12"/>
    <w:rsid w:val="00506C48"/>
    <w:rsid w:val="00516057"/>
    <w:rsid w:val="00521D49"/>
    <w:rsid w:val="005237B7"/>
    <w:rsid w:val="00523F1E"/>
    <w:rsid w:val="00525AD7"/>
    <w:rsid w:val="00527E14"/>
    <w:rsid w:val="005306F0"/>
    <w:rsid w:val="00531CDF"/>
    <w:rsid w:val="00532090"/>
    <w:rsid w:val="00532B1D"/>
    <w:rsid w:val="00534126"/>
    <w:rsid w:val="005352E9"/>
    <w:rsid w:val="005359D9"/>
    <w:rsid w:val="00535D9A"/>
    <w:rsid w:val="00536800"/>
    <w:rsid w:val="00537CDE"/>
    <w:rsid w:val="005442B6"/>
    <w:rsid w:val="005471A2"/>
    <w:rsid w:val="005567F4"/>
    <w:rsid w:val="00563B91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246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3B48"/>
    <w:rsid w:val="005F4752"/>
    <w:rsid w:val="005F50AC"/>
    <w:rsid w:val="005F65F7"/>
    <w:rsid w:val="005F7F3D"/>
    <w:rsid w:val="00601562"/>
    <w:rsid w:val="00602B32"/>
    <w:rsid w:val="00605013"/>
    <w:rsid w:val="006063DA"/>
    <w:rsid w:val="0060665E"/>
    <w:rsid w:val="0061163D"/>
    <w:rsid w:val="00612D4D"/>
    <w:rsid w:val="00626A94"/>
    <w:rsid w:val="00631119"/>
    <w:rsid w:val="0063120C"/>
    <w:rsid w:val="00651D50"/>
    <w:rsid w:val="0065524A"/>
    <w:rsid w:val="00680FCC"/>
    <w:rsid w:val="0069134C"/>
    <w:rsid w:val="00694B0C"/>
    <w:rsid w:val="00696CC0"/>
    <w:rsid w:val="006A6FD1"/>
    <w:rsid w:val="006B19D4"/>
    <w:rsid w:val="006C08A0"/>
    <w:rsid w:val="006C146D"/>
    <w:rsid w:val="006C16DA"/>
    <w:rsid w:val="006C2CB1"/>
    <w:rsid w:val="006D2C0E"/>
    <w:rsid w:val="006D6CD0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0501"/>
    <w:rsid w:val="00761BEF"/>
    <w:rsid w:val="007646AA"/>
    <w:rsid w:val="007774B3"/>
    <w:rsid w:val="00791C2F"/>
    <w:rsid w:val="00793839"/>
    <w:rsid w:val="00793CFF"/>
    <w:rsid w:val="00797E5F"/>
    <w:rsid w:val="007A5116"/>
    <w:rsid w:val="007A7BBE"/>
    <w:rsid w:val="007B6A41"/>
    <w:rsid w:val="007D38B0"/>
    <w:rsid w:val="007D7941"/>
    <w:rsid w:val="007E030C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0E33"/>
    <w:rsid w:val="00831C8A"/>
    <w:rsid w:val="00834F25"/>
    <w:rsid w:val="008405BD"/>
    <w:rsid w:val="00841406"/>
    <w:rsid w:val="00852B2F"/>
    <w:rsid w:val="00861450"/>
    <w:rsid w:val="00873ECD"/>
    <w:rsid w:val="00877928"/>
    <w:rsid w:val="008806C0"/>
    <w:rsid w:val="00891549"/>
    <w:rsid w:val="00896A40"/>
    <w:rsid w:val="008A0455"/>
    <w:rsid w:val="008A0548"/>
    <w:rsid w:val="008A3FE4"/>
    <w:rsid w:val="008A686A"/>
    <w:rsid w:val="008A7602"/>
    <w:rsid w:val="008B66F7"/>
    <w:rsid w:val="008B7FB8"/>
    <w:rsid w:val="008C0EC6"/>
    <w:rsid w:val="008C12EE"/>
    <w:rsid w:val="008C4877"/>
    <w:rsid w:val="008C7B21"/>
    <w:rsid w:val="008D216A"/>
    <w:rsid w:val="008D7230"/>
    <w:rsid w:val="008E2F60"/>
    <w:rsid w:val="008E73D1"/>
    <w:rsid w:val="008F1F47"/>
    <w:rsid w:val="008F2F39"/>
    <w:rsid w:val="009025CA"/>
    <w:rsid w:val="00911965"/>
    <w:rsid w:val="009135F0"/>
    <w:rsid w:val="009139F8"/>
    <w:rsid w:val="00923F50"/>
    <w:rsid w:val="00924998"/>
    <w:rsid w:val="00925E82"/>
    <w:rsid w:val="0092711E"/>
    <w:rsid w:val="0093079C"/>
    <w:rsid w:val="00936634"/>
    <w:rsid w:val="00955247"/>
    <w:rsid w:val="00962085"/>
    <w:rsid w:val="00964060"/>
    <w:rsid w:val="009818B2"/>
    <w:rsid w:val="00990245"/>
    <w:rsid w:val="00990927"/>
    <w:rsid w:val="00990E04"/>
    <w:rsid w:val="00993C98"/>
    <w:rsid w:val="009A1518"/>
    <w:rsid w:val="009A4B20"/>
    <w:rsid w:val="009A5741"/>
    <w:rsid w:val="009A5D82"/>
    <w:rsid w:val="009A5F99"/>
    <w:rsid w:val="009B6B47"/>
    <w:rsid w:val="009C7363"/>
    <w:rsid w:val="009D3BBD"/>
    <w:rsid w:val="009D724E"/>
    <w:rsid w:val="009E264A"/>
    <w:rsid w:val="009E607D"/>
    <w:rsid w:val="009F0835"/>
    <w:rsid w:val="009F4D8C"/>
    <w:rsid w:val="009F54E8"/>
    <w:rsid w:val="009F6C1E"/>
    <w:rsid w:val="00A047F6"/>
    <w:rsid w:val="00A061C4"/>
    <w:rsid w:val="00A1256C"/>
    <w:rsid w:val="00A169D9"/>
    <w:rsid w:val="00A20DC8"/>
    <w:rsid w:val="00A315D4"/>
    <w:rsid w:val="00A31E4F"/>
    <w:rsid w:val="00A32824"/>
    <w:rsid w:val="00A4295C"/>
    <w:rsid w:val="00A43665"/>
    <w:rsid w:val="00A45B80"/>
    <w:rsid w:val="00A53F39"/>
    <w:rsid w:val="00A811FF"/>
    <w:rsid w:val="00A832AB"/>
    <w:rsid w:val="00A84714"/>
    <w:rsid w:val="00A952C2"/>
    <w:rsid w:val="00A971AE"/>
    <w:rsid w:val="00AA2DFD"/>
    <w:rsid w:val="00AA359A"/>
    <w:rsid w:val="00AA38C3"/>
    <w:rsid w:val="00AC0EFD"/>
    <w:rsid w:val="00AD0230"/>
    <w:rsid w:val="00AD0331"/>
    <w:rsid w:val="00AD1202"/>
    <w:rsid w:val="00AD1E2E"/>
    <w:rsid w:val="00AD213B"/>
    <w:rsid w:val="00AD4704"/>
    <w:rsid w:val="00AE00D6"/>
    <w:rsid w:val="00AE02DB"/>
    <w:rsid w:val="00AE2CBF"/>
    <w:rsid w:val="00AF064C"/>
    <w:rsid w:val="00AF124F"/>
    <w:rsid w:val="00AF20AE"/>
    <w:rsid w:val="00B068FE"/>
    <w:rsid w:val="00B07BAA"/>
    <w:rsid w:val="00B07CC6"/>
    <w:rsid w:val="00B10435"/>
    <w:rsid w:val="00B1415A"/>
    <w:rsid w:val="00B1520E"/>
    <w:rsid w:val="00B26A20"/>
    <w:rsid w:val="00B363C1"/>
    <w:rsid w:val="00B36ED9"/>
    <w:rsid w:val="00B512F1"/>
    <w:rsid w:val="00B51B0C"/>
    <w:rsid w:val="00B52024"/>
    <w:rsid w:val="00B549AA"/>
    <w:rsid w:val="00B632B4"/>
    <w:rsid w:val="00B67A43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19FA"/>
    <w:rsid w:val="00BB65F3"/>
    <w:rsid w:val="00BC15CA"/>
    <w:rsid w:val="00BC3D58"/>
    <w:rsid w:val="00BC5559"/>
    <w:rsid w:val="00BD13D6"/>
    <w:rsid w:val="00BE6CB2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241D9"/>
    <w:rsid w:val="00C42CBD"/>
    <w:rsid w:val="00C500DB"/>
    <w:rsid w:val="00C518DB"/>
    <w:rsid w:val="00C64E0C"/>
    <w:rsid w:val="00C654F8"/>
    <w:rsid w:val="00C659FD"/>
    <w:rsid w:val="00C707A3"/>
    <w:rsid w:val="00C707EB"/>
    <w:rsid w:val="00C70847"/>
    <w:rsid w:val="00C70EFF"/>
    <w:rsid w:val="00C71164"/>
    <w:rsid w:val="00C727ED"/>
    <w:rsid w:val="00C756B0"/>
    <w:rsid w:val="00C75704"/>
    <w:rsid w:val="00C75FEC"/>
    <w:rsid w:val="00C82359"/>
    <w:rsid w:val="00C83402"/>
    <w:rsid w:val="00C908B8"/>
    <w:rsid w:val="00C910EB"/>
    <w:rsid w:val="00CA5882"/>
    <w:rsid w:val="00CB1CC2"/>
    <w:rsid w:val="00CB26D6"/>
    <w:rsid w:val="00CC0720"/>
    <w:rsid w:val="00CC5A84"/>
    <w:rsid w:val="00CD3631"/>
    <w:rsid w:val="00CD3A68"/>
    <w:rsid w:val="00CD4930"/>
    <w:rsid w:val="00CD5BA3"/>
    <w:rsid w:val="00CF1F2F"/>
    <w:rsid w:val="00D06782"/>
    <w:rsid w:val="00D11500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57A33"/>
    <w:rsid w:val="00D666DB"/>
    <w:rsid w:val="00D72031"/>
    <w:rsid w:val="00D74F00"/>
    <w:rsid w:val="00D762E0"/>
    <w:rsid w:val="00DA05FE"/>
    <w:rsid w:val="00DA5DCD"/>
    <w:rsid w:val="00DA64E7"/>
    <w:rsid w:val="00DB0350"/>
    <w:rsid w:val="00DB0490"/>
    <w:rsid w:val="00DB07A9"/>
    <w:rsid w:val="00DB0EFE"/>
    <w:rsid w:val="00DB5D20"/>
    <w:rsid w:val="00DB6A32"/>
    <w:rsid w:val="00DC15F2"/>
    <w:rsid w:val="00DC1FF9"/>
    <w:rsid w:val="00DC31A1"/>
    <w:rsid w:val="00DC3251"/>
    <w:rsid w:val="00DC3FF0"/>
    <w:rsid w:val="00DD1303"/>
    <w:rsid w:val="00DD203E"/>
    <w:rsid w:val="00DD2D50"/>
    <w:rsid w:val="00DE77AA"/>
    <w:rsid w:val="00DF1AB4"/>
    <w:rsid w:val="00DF48C4"/>
    <w:rsid w:val="00DF716D"/>
    <w:rsid w:val="00E165DD"/>
    <w:rsid w:val="00E37767"/>
    <w:rsid w:val="00E40A83"/>
    <w:rsid w:val="00E4190A"/>
    <w:rsid w:val="00E45171"/>
    <w:rsid w:val="00E474B1"/>
    <w:rsid w:val="00E5635C"/>
    <w:rsid w:val="00E64393"/>
    <w:rsid w:val="00E65DD5"/>
    <w:rsid w:val="00E670C8"/>
    <w:rsid w:val="00E67115"/>
    <w:rsid w:val="00E80CEB"/>
    <w:rsid w:val="00E94A6C"/>
    <w:rsid w:val="00EC0771"/>
    <w:rsid w:val="00EC0A62"/>
    <w:rsid w:val="00ED0E67"/>
    <w:rsid w:val="00ED58FD"/>
    <w:rsid w:val="00EE313F"/>
    <w:rsid w:val="00EE6B6E"/>
    <w:rsid w:val="00EE722B"/>
    <w:rsid w:val="00EF0745"/>
    <w:rsid w:val="00EF5C1B"/>
    <w:rsid w:val="00F02105"/>
    <w:rsid w:val="00F12D95"/>
    <w:rsid w:val="00F159BA"/>
    <w:rsid w:val="00F23A0A"/>
    <w:rsid w:val="00F27CE1"/>
    <w:rsid w:val="00F403E2"/>
    <w:rsid w:val="00F41478"/>
    <w:rsid w:val="00F46218"/>
    <w:rsid w:val="00F46B6A"/>
    <w:rsid w:val="00F6723B"/>
    <w:rsid w:val="00F678CE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2CF8"/>
    <w:rsid w:val="00FD6BC1"/>
    <w:rsid w:val="00FD7235"/>
    <w:rsid w:val="00FE629C"/>
    <w:rsid w:val="00FF7E0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table" w:styleId="TableauGrille4-Accentuation6">
    <w:name w:val="Grid Table 4 Accent 6"/>
    <w:basedOn w:val="TableauNormal"/>
    <w:uiPriority w:val="49"/>
    <w:rsid w:val="00E670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MSSQLLocalDB;Database=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847</TotalTime>
  <Pages>5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487</cp:revision>
  <dcterms:created xsi:type="dcterms:W3CDTF">2021-08-23T21:44:00Z</dcterms:created>
  <dcterms:modified xsi:type="dcterms:W3CDTF">2023-10-06T22:06:00Z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